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1365EA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1365EA" w:rsidRDefault="00EB27E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1365EA" w:rsidRDefault="001365EA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1365EA" w:rsidRDefault="001365EA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1365EA" w:rsidRDefault="00EB27EE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C4067E" w:rsidRDefault="00EB27EE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1365EA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1365EA" w:rsidRDefault="00EB27E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1365EA" w:rsidRDefault="001365EA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1365EA" w:rsidRDefault="001365EA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1365EA" w:rsidRDefault="00EB27EE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C4067E" w:rsidRDefault="00EB27EE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674" w:rsidRDefault="007F5276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4067E" w:rsidRPr="00C5317B">
                                      <w:t>Introduction to F#</w:t>
                                    </w:r>
                                    <w:r w:rsidR="00C4067E">
                                      <w:t xml:space="preserve"> Workshop</w:t>
                                    </w:r>
                                  </w:sdtContent>
                                </w:sdt>
                                <w:r w:rsidR="00961015">
                                  <w:t xml:space="preserve"> </w:t>
                                </w:r>
                              </w:p>
                              <w:p w:rsidR="00C4067E" w:rsidRPr="00246420" w:rsidRDefault="00C4067E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0D2674" w:rsidRDefault="00110778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4067E" w:rsidRPr="00C5317B">
                                <w:t>Introduction to F#</w:t>
                              </w:r>
                              <w:r w:rsidR="00C4067E">
                                <w:t xml:space="preserve"> Workshop</w:t>
                              </w:r>
                            </w:sdtContent>
                          </w:sdt>
                          <w:r w:rsidR="00961015">
                            <w:t xml:space="preserve"> </w:t>
                          </w:r>
                        </w:p>
                        <w:p w:rsidR="00C4067E" w:rsidRPr="00246420" w:rsidRDefault="00C4067E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F527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F527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F527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F527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7F527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F# MVC5 Template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DF6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DF6194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DF619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proofErr w:type="gramStart"/>
      <w:r w:rsidR="00497732">
        <w:t>box</w:t>
      </w:r>
      <w:r w:rsidR="006634EE">
        <w:t>, that</w:t>
      </w:r>
      <w:proofErr w:type="gramEnd"/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572093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C12B75" w:rsidP="00540C3A">
      <w:r w:rsidRPr="00C12B75">
        <w:t>http://jorgef.github.io/fsharpworkshop/</w:t>
      </w:r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572094" r:id="rId13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6" w:name="_MON_1470845213"/>
    <w:bookmarkEnd w:id="6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572095" r:id="rId15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7" w:name="_MON_1470845778"/>
    <w:bookmarkEnd w:id="7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572096" r:id="rId17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8" w:name="_Toc398747071"/>
      <w:r>
        <w:lastRenderedPageBreak/>
        <w:t>Exercise 2</w:t>
      </w:r>
      <w:bookmarkEnd w:id="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9" w:name="_MON_1470923047"/>
    <w:bookmarkEnd w:id="9"/>
    <w:p w:rsidR="001F2544" w:rsidRDefault="008547B4" w:rsidP="001F2544">
      <w:pPr>
        <w:spacing w:after="0"/>
      </w:pPr>
      <w:r>
        <w:object w:dxaOrig="9026" w:dyaOrig="1158">
          <v:shape id="_x0000_i1049" type="#_x0000_t75" style="width:451.5pt;height:58.5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572097" r:id="rId19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0" w:name="_MON_1470923929"/>
    <w:bookmarkEnd w:id="10"/>
    <w:p w:rsidR="001F2544" w:rsidRDefault="001F3E6B" w:rsidP="001F2544">
      <w:r>
        <w:object w:dxaOrig="9026" w:dyaOrig="1158">
          <v:shape id="_x0000_i1029" type="#_x0000_t75" style="width:451.5pt;height:57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572098" r:id="rId21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1" w:name="_MON_1470923718"/>
    <w:bookmarkEnd w:id="11"/>
    <w:p w:rsidR="001F2544" w:rsidRDefault="00686B9D" w:rsidP="001F2544">
      <w:r>
        <w:object w:dxaOrig="9026" w:dyaOrig="551">
          <v:shape id="_x0000_i1030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572099" r:id="rId22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86481"/>
    <w:bookmarkEnd w:id="12"/>
    <w:p w:rsidR="001F2544" w:rsidRDefault="00ED6AB1" w:rsidP="001F2544">
      <w:r>
        <w:object w:dxaOrig="9026" w:dyaOrig="543">
          <v:shape id="_x0000_i1031" type="#_x0000_t75" style="width:451.5pt;height:27.7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572100" r:id="rId24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7108"/>
    <w:bookmarkEnd w:id="13"/>
    <w:p w:rsidR="001F2544" w:rsidRDefault="00ED6AB1" w:rsidP="001F2544">
      <w:r>
        <w:object w:dxaOrig="9026" w:dyaOrig="1603">
          <v:shape id="_x0000_i1032" type="#_x0000_t75" style="width:451.5pt;height:80.2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572101" r:id="rId26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4" w:name="_MON_1470987266"/>
    <w:bookmarkEnd w:id="14"/>
    <w:p w:rsidR="001F2544" w:rsidRDefault="00ED6AB1" w:rsidP="001F2544">
      <w:pPr>
        <w:spacing w:after="0"/>
      </w:pPr>
      <w:r>
        <w:object w:dxaOrig="9360" w:dyaOrig="1557">
          <v:shape id="_x0000_i1033" type="#_x0000_t75" style="width:452.25pt;height:78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572102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5" w:name="_MON_1470987428"/>
    <w:bookmarkEnd w:id="15"/>
    <w:p w:rsidR="001F2544" w:rsidRDefault="00ED6AB1" w:rsidP="001F2544">
      <w:pPr>
        <w:spacing w:after="0"/>
      </w:pPr>
      <w:r>
        <w:object w:dxaOrig="9026" w:dyaOrig="549">
          <v:shape id="_x0000_i1034" type="#_x0000_t75" style="width:451.5pt;height:27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572103" r:id="rId30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bookmarkStart w:id="16" w:name="_GoBack"/>
      <w:bookmarkEnd w:id="16"/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7" w:name="_Toc397286534"/>
      <w:bookmarkStart w:id="18" w:name="_Toc398747072"/>
      <w:r>
        <w:lastRenderedPageBreak/>
        <w:t>Exercise 3</w:t>
      </w:r>
      <w:bookmarkEnd w:id="17"/>
      <w:bookmarkEnd w:id="1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9" w:name="_MON_1472401802"/>
    <w:bookmarkEnd w:id="19"/>
    <w:p w:rsidR="00C53151" w:rsidRDefault="00E04D8F" w:rsidP="00C53151">
      <w:r>
        <w:object w:dxaOrig="9026" w:dyaOrig="4496">
          <v:shape id="_x0000_i1035" type="#_x0000_t75" style="width:451.5pt;height:22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572104" r:id="rId32"/>
        </w:object>
      </w:r>
    </w:p>
    <w:p w:rsidR="00C5634C" w:rsidRDefault="00C5634C" w:rsidP="00C53151"/>
    <w:p w:rsidR="00E04D8F" w:rsidRDefault="00C5634C" w:rsidP="00C53151">
      <w:r>
        <w:t>3</w:t>
      </w:r>
      <w:r w:rsidR="00C53151">
        <w:t>.  Send the tree types to the F# Interactive and create new instances of “Customer” as the type changed (if you receive the error:</w:t>
      </w:r>
      <w:r w:rsidR="00C53151" w:rsidRPr="00C247E0">
        <w:t xml:space="preserve"> The type '</w:t>
      </w:r>
      <w:proofErr w:type="spellStart"/>
      <w:r w:rsidR="00C53151" w:rsidRPr="00C247E0">
        <w:t>DateTime</w:t>
      </w:r>
      <w:proofErr w:type="spellEnd"/>
      <w:r w:rsidR="00C53151" w:rsidRPr="00C247E0">
        <w:t>' is not defined</w:t>
      </w:r>
      <w:r w:rsidR="00C53151">
        <w:t>, type “open System</w:t>
      </w:r>
      <w:proofErr w:type="gramStart"/>
      <w:r w:rsidR="00C53151">
        <w:t>;;”</w:t>
      </w:r>
      <w:proofErr w:type="gramEnd"/>
      <w:r w:rsidR="00C53151">
        <w:t xml:space="preserve"> in the F# Interactive and try again).</w:t>
      </w:r>
      <w:r w:rsidR="00E04D8F">
        <w:t xml:space="preserve"> </w:t>
      </w:r>
    </w:p>
    <w:p w:rsidR="007C3484" w:rsidRDefault="007C3484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>, uncomment and send each customer to the F# Interactive.</w:t>
      </w:r>
    </w:p>
    <w:p w:rsidR="007C3484" w:rsidRDefault="007C3484" w:rsidP="00C53151"/>
    <w:p w:rsidR="00C53151" w:rsidRDefault="00C5634C" w:rsidP="00C53151">
      <w:r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0" w:name="_MON_1472403573"/>
    <w:bookmarkEnd w:id="20"/>
    <w:p w:rsidR="00542B11" w:rsidRDefault="00542B11" w:rsidP="00C53151">
      <w:r>
        <w:object w:dxaOrig="9026" w:dyaOrig="1158">
          <v:shape id="_x0000_i1036" type="#_x0000_t75" style="width:451.5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572105" r:id="rId34"/>
        </w:object>
      </w:r>
    </w:p>
    <w:p w:rsidR="00C5634C" w:rsidRDefault="00C5634C" w:rsidP="00C53151"/>
    <w:p w:rsidR="007C3484" w:rsidRDefault="007C3484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1" w:name="_MON_1471024033"/>
    <w:bookmarkEnd w:id="21"/>
    <w:p w:rsidR="00C53151" w:rsidRDefault="00C53151" w:rsidP="00C53151">
      <w:r>
        <w:object w:dxaOrig="9026" w:dyaOrig="1290">
          <v:shape id="_x0000_i1037" type="#_x0000_t75" style="width:451.5pt;height:64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572106" r:id="rId36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2" w:name="_MON_1471025395"/>
    <w:bookmarkEnd w:id="22"/>
    <w:p w:rsidR="00C53151" w:rsidRDefault="00C53151" w:rsidP="00C53151">
      <w:r>
        <w:object w:dxaOrig="9026" w:dyaOrig="1503">
          <v:shape id="_x0000_i1038" type="#_x0000_t75" style="width:451.5pt;height:7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572107" r:id="rId38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3" w:name="_Toc397286538"/>
      <w:bookmarkStart w:id="24" w:name="_Toc398747073"/>
      <w:r>
        <w:lastRenderedPageBreak/>
        <w:t>Exercise 4</w:t>
      </w:r>
      <w:bookmarkEnd w:id="23"/>
      <w:bookmarkEnd w:id="2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39" type="#_x0000_t75" style="width:468pt;height:113.2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572108" r:id="rId40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6" w:name="_MON_1471671363"/>
    <w:bookmarkEnd w:id="26"/>
    <w:p w:rsidR="003D1DCB" w:rsidRDefault="003D1DCB" w:rsidP="003D1DCB">
      <w:r>
        <w:object w:dxaOrig="9026" w:dyaOrig="2615">
          <v:shape id="_x0000_i1040" type="#_x0000_t75" style="width:451.5pt;height:130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572109" r:id="rId42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1" type="#_x0000_t75" style="width:451.5pt;height:102.7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572110" r:id="rId44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2" type="#_x0000_t75" style="width:451.5pt;height:130.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572111" r:id="rId46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3" type="#_x0000_t75" style="width:451.5pt;height:124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572112" r:id="rId48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572113" r:id="rId50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08005D">
        <w:object w:dxaOrig="9026" w:dyaOrig="3161">
          <v:shape id="_x0000_i1045" type="#_x0000_t75" style="width:451.5pt;height:158.2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572114" r:id="rId52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6" type="#_x0000_t75" style="width:451.5pt;height:425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572115" r:id="rId54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7" type="#_x0000_t75" style="width:451.5pt;height:113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572116" r:id="rId56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8" type="#_x0000_t75" style="width:451.5pt;height:36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572117" r:id="rId58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project, it is a full F# MVC5 project.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276" w:rsidRDefault="007F5276">
      <w:pPr>
        <w:spacing w:after="0" w:line="240" w:lineRule="auto"/>
      </w:pPr>
      <w:r>
        <w:separator/>
      </w:r>
    </w:p>
  </w:endnote>
  <w:endnote w:type="continuationSeparator" w:id="0">
    <w:p w:rsidR="007F5276" w:rsidRDefault="007F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7E" w:rsidRDefault="007F5276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067E">
          <w:rPr>
            <w:lang w:val="en-AU"/>
          </w:rPr>
          <w:t>Introduction to F# Workshop</w:t>
        </w:r>
      </w:sdtContent>
    </w:sdt>
    <w:r w:rsidR="00C4067E">
      <w:ptab w:relativeTo="margin" w:alignment="right" w:leader="none"/>
    </w:r>
    <w:r w:rsidR="00C4067E">
      <w:fldChar w:fldCharType="begin"/>
    </w:r>
    <w:r w:rsidR="00C4067E">
      <w:instrText xml:space="preserve"> PAGE   \* MERGEFORMAT </w:instrText>
    </w:r>
    <w:r w:rsidR="00C4067E">
      <w:fldChar w:fldCharType="separate"/>
    </w:r>
    <w:r w:rsidR="0071064E">
      <w:rPr>
        <w:noProof/>
      </w:rPr>
      <w:t>10</w:t>
    </w:r>
    <w:r w:rsidR="00C406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276" w:rsidRDefault="007F5276">
      <w:pPr>
        <w:spacing w:after="0" w:line="240" w:lineRule="auto"/>
      </w:pPr>
      <w:r>
        <w:separator/>
      </w:r>
    </w:p>
  </w:footnote>
  <w:footnote w:type="continuationSeparator" w:id="0">
    <w:p w:rsidR="007F5276" w:rsidRDefault="007F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4304"/>
    <w:rsid w:val="000055DF"/>
    <w:rsid w:val="00033F69"/>
    <w:rsid w:val="00040D02"/>
    <w:rsid w:val="000537E1"/>
    <w:rsid w:val="0008005D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E6B"/>
    <w:rsid w:val="001F7AD0"/>
    <w:rsid w:val="00246420"/>
    <w:rsid w:val="002A1E00"/>
    <w:rsid w:val="002E0A67"/>
    <w:rsid w:val="003019FB"/>
    <w:rsid w:val="0030691C"/>
    <w:rsid w:val="00310C8F"/>
    <w:rsid w:val="003350E2"/>
    <w:rsid w:val="00347C59"/>
    <w:rsid w:val="003762DE"/>
    <w:rsid w:val="003C1CB9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F25EE"/>
    <w:rsid w:val="0070253D"/>
    <w:rsid w:val="00705D2B"/>
    <w:rsid w:val="0071064E"/>
    <w:rsid w:val="00724CED"/>
    <w:rsid w:val="007449BA"/>
    <w:rsid w:val="007C3484"/>
    <w:rsid w:val="007F5276"/>
    <w:rsid w:val="00835336"/>
    <w:rsid w:val="008547B4"/>
    <w:rsid w:val="008817F5"/>
    <w:rsid w:val="00891E93"/>
    <w:rsid w:val="008F36D7"/>
    <w:rsid w:val="009065C0"/>
    <w:rsid w:val="00926576"/>
    <w:rsid w:val="00941D17"/>
    <w:rsid w:val="00946ADF"/>
    <w:rsid w:val="00961015"/>
    <w:rsid w:val="00993D4B"/>
    <w:rsid w:val="00A6602F"/>
    <w:rsid w:val="00A96261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1562E"/>
    <w:rsid w:val="00D818CB"/>
    <w:rsid w:val="00D8256E"/>
    <w:rsid w:val="00DC27F3"/>
    <w:rsid w:val="00DC365E"/>
    <w:rsid w:val="00E04D8F"/>
    <w:rsid w:val="00E14F01"/>
    <w:rsid w:val="00E31F70"/>
    <w:rsid w:val="00E61489"/>
    <w:rsid w:val="00E96EB3"/>
    <w:rsid w:val="00EA0994"/>
    <w:rsid w:val="00EB27EE"/>
    <w:rsid w:val="00ED6AB1"/>
    <w:rsid w:val="00F250AE"/>
    <w:rsid w:val="00F27849"/>
    <w:rsid w:val="00F522E2"/>
    <w:rsid w:val="00F64DAE"/>
    <w:rsid w:val="00FA188F"/>
    <w:rsid w:val="00FD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image" Target="media/image11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5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oter" Target="footer1.xml"/><Relationship Id="rId20" Type="http://schemas.openxmlformats.org/officeDocument/2006/relationships/image" Target="media/image7.emf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42965"/>
    <w:rsid w:val="000B5E3A"/>
    <w:rsid w:val="006105F2"/>
    <w:rsid w:val="006110FF"/>
    <w:rsid w:val="007748AF"/>
    <w:rsid w:val="00966A51"/>
    <w:rsid w:val="00A03639"/>
    <w:rsid w:val="00AA0251"/>
    <w:rsid w:val="00AF58F3"/>
    <w:rsid w:val="00BA1EAB"/>
    <w:rsid w:val="00BA7574"/>
    <w:rsid w:val="00E2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DE1D0-6050-4EA0-A278-51A11F2F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1438</TotalTime>
  <Pages>19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F# Workshop</dc:title>
  <dc:subject>Jorge Fioranelli</dc:subject>
  <dc:creator>Jorge Fioranelli</dc:creator>
  <cp:keywords/>
  <dc:description/>
  <cp:lastModifiedBy>Jorge Fioranelli</cp:lastModifiedBy>
  <cp:revision>63</cp:revision>
  <cp:lastPrinted>2014-09-17T23:00:00Z</cp:lastPrinted>
  <dcterms:created xsi:type="dcterms:W3CDTF">2014-09-14T01:18:00Z</dcterms:created>
  <dcterms:modified xsi:type="dcterms:W3CDTF">2014-09-18T09:00:00Z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